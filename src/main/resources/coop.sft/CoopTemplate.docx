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4EA3" w14:textId="77777777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C13AFC9" w14:textId="7777777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7A4B937F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67B67" w14:textId="7777777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698F975" w14:textId="32AD803D" w:rsidR="00DA0E80" w:rsidRPr="00136E2B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Student Nam</w:t>
      </w:r>
      <w:r w:rsidR="00834F2E">
        <w:rPr>
          <w:rFonts w:ascii="Arial" w:hAnsi="Arial" w:cs="Arial"/>
          <w:b/>
          <w:bCs/>
          <w:sz w:val="24"/>
          <w:szCs w:val="24"/>
        </w:rPr>
        <w:t>e</w:t>
      </w:r>
      <w:r w:rsidR="00136E2B">
        <w:rPr>
          <w:rFonts w:ascii="Arial" w:hAnsi="Arial" w:cs="Arial"/>
          <w:b/>
          <w:bCs/>
          <w:sz w:val="24"/>
          <w:szCs w:val="24"/>
        </w:rPr>
        <w:t xml:space="preserve"> </w:t>
      </w:r>
      <w:r w:rsidR="00136E2B" w:rsidRPr="00136E2B">
        <w:rPr>
          <w:rFonts w:ascii="Arial" w:hAnsi="Arial" w:cs="Arial"/>
          <w:sz w:val="24"/>
          <w:szCs w:val="24"/>
        </w:rPr>
        <w:t>$Student</w:t>
      </w:r>
    </w:p>
    <w:p w14:paraId="25A6CB95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DCD0F3" w14:textId="2E04BCF9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Course / Batch / Year</w:t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$Course/$Batch/$Year</w:t>
      </w:r>
    </w:p>
    <w:p w14:paraId="5448A822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7007D" w14:textId="7E4288A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Host</w:t>
      </w:r>
      <w:r w:rsidR="00136E2B">
        <w:rPr>
          <w:rFonts w:ascii="Arial" w:hAnsi="Arial" w:cs="Arial"/>
          <w:sz w:val="24"/>
          <w:szCs w:val="24"/>
        </w:rPr>
        <w:t xml:space="preserve"> $Coop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Host</w:t>
      </w:r>
    </w:p>
    <w:p w14:paraId="448A709C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EE92B" w14:textId="1D40FFDB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Placement – Start Date</w:t>
      </w:r>
      <w:r w:rsidR="00136E2B">
        <w:rPr>
          <w:rFonts w:ascii="Arial" w:hAnsi="Arial" w:cs="Arial"/>
          <w:sz w:val="24"/>
          <w:szCs w:val="24"/>
        </w:rPr>
        <w:t xml:space="preserve"> $Start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$End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</w:p>
    <w:p w14:paraId="6D13CE97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E96AFF" w14:textId="16FE96A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Contract Signed On</w:t>
      </w:r>
      <w:r w:rsidR="00136E2B">
        <w:rPr>
          <w:rFonts w:ascii="Arial" w:hAnsi="Arial" w:cs="Arial"/>
          <w:sz w:val="24"/>
          <w:szCs w:val="24"/>
        </w:rPr>
        <w:t xml:space="preserve"> $Contract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Signed</w:t>
      </w:r>
      <w:r w:rsidR="00CC48BB">
        <w:rPr>
          <w:rFonts w:ascii="Arial" w:hAnsi="Arial" w:cs="Arial"/>
          <w:sz w:val="24"/>
          <w:szCs w:val="24"/>
        </w:rPr>
        <w:t>-O</w:t>
      </w:r>
      <w:r w:rsidR="00136E2B">
        <w:rPr>
          <w:rFonts w:ascii="Arial" w:hAnsi="Arial" w:cs="Arial"/>
          <w:sz w:val="24"/>
          <w:szCs w:val="24"/>
        </w:rPr>
        <w:t>n</w:t>
      </w:r>
      <w:r w:rsid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Actual End Date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$Actual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End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</w:p>
    <w:p w14:paraId="34BA811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741FE" w14:textId="430BFAD8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WSIB on file</w:t>
      </w:r>
      <w:r w:rsidR="00136E2B">
        <w:rPr>
          <w:rFonts w:ascii="Arial" w:hAnsi="Arial" w:cs="Arial"/>
          <w:sz w:val="24"/>
          <w:szCs w:val="24"/>
        </w:rPr>
        <w:t xml:space="preserve"> $WSIB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File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$Insurance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File</w:t>
      </w:r>
    </w:p>
    <w:p w14:paraId="35ABAA0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A6B905" w14:textId="2D330FD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 (</w:t>
      </w:r>
      <w:r w:rsidR="006D07D4">
        <w:rPr>
          <w:rFonts w:ascii="Arial" w:hAnsi="Arial" w:cs="Arial"/>
          <w:b/>
          <w:bCs/>
          <w:sz w:val="24"/>
          <w:szCs w:val="24"/>
        </w:rPr>
        <w:t>d</w:t>
      </w:r>
      <w:r w:rsidRPr="002D5D4E">
        <w:rPr>
          <w:rFonts w:ascii="Arial" w:hAnsi="Arial" w:cs="Arial"/>
          <w:b/>
          <w:bCs/>
          <w:sz w:val="24"/>
          <w:szCs w:val="24"/>
        </w:rPr>
        <w:t>ue date)</w:t>
      </w:r>
      <w:r w:rsidR="00136E2B">
        <w:rPr>
          <w:rFonts w:ascii="Arial" w:hAnsi="Arial" w:cs="Arial"/>
          <w:sz w:val="24"/>
          <w:szCs w:val="24"/>
        </w:rPr>
        <w:t xml:space="preserve"> $Evaluation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1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Due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$Evaluation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1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Submitted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On</w:t>
      </w:r>
    </w:p>
    <w:p w14:paraId="3814AC90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2CEF8D" w14:textId="3762D9B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II (due date</w:t>
      </w:r>
      <w:r w:rsidR="002D5D4E">
        <w:rPr>
          <w:rFonts w:ascii="Arial" w:hAnsi="Arial" w:cs="Arial"/>
          <w:b/>
          <w:bCs/>
          <w:sz w:val="24"/>
          <w:szCs w:val="24"/>
        </w:rPr>
        <w:t>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$Evaluation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2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Due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$Evaluation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2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Submitted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On</w:t>
      </w:r>
    </w:p>
    <w:p w14:paraId="32EEA28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DDF8A0" w14:textId="14426E7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Timesheet (due date)</w:t>
      </w:r>
      <w:r w:rsidR="00136E2B">
        <w:rPr>
          <w:rFonts w:ascii="Arial" w:hAnsi="Arial" w:cs="Arial"/>
          <w:sz w:val="24"/>
          <w:szCs w:val="24"/>
        </w:rPr>
        <w:t xml:space="preserve"> $Timesheet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Due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Date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$Timesheet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Submitted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On</w:t>
      </w:r>
    </w:p>
    <w:p w14:paraId="6997D4F5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1BC1C" w14:textId="77777777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2A3061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8EA12D" w14:textId="47153F8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$Work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Address</w:t>
      </w:r>
    </w:p>
    <w:p w14:paraId="24CA1992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43CC8A" w14:textId="67F1ECC5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Contact Person</w:t>
      </w:r>
      <w:r w:rsidR="00136E2B">
        <w:rPr>
          <w:rFonts w:ascii="Arial" w:hAnsi="Arial" w:cs="Arial"/>
          <w:sz w:val="24"/>
          <w:szCs w:val="24"/>
        </w:rPr>
        <w:t xml:space="preserve"> $Contact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Person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$Contact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Number</w:t>
      </w:r>
    </w:p>
    <w:p w14:paraId="5C0AD22A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2D7970" w14:textId="1532B81F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$Follow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ups</w:t>
      </w:r>
    </w:p>
    <w:p w14:paraId="399891E8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2516A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A2B13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732A07" w14:textId="6367065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Pass/Fail Entered in </w:t>
      </w:r>
      <w:r w:rsidR="00136E2B">
        <w:rPr>
          <w:rFonts w:ascii="Arial" w:hAnsi="Arial" w:cs="Arial"/>
          <w:b/>
          <w:bCs/>
          <w:sz w:val="24"/>
          <w:szCs w:val="24"/>
        </w:rPr>
        <w:t xml:space="preserve">Prof </w:t>
      </w:r>
      <w:r w:rsidR="00136E2B">
        <w:rPr>
          <w:rFonts w:ascii="Arial" w:hAnsi="Arial" w:cs="Arial"/>
          <w:sz w:val="24"/>
          <w:szCs w:val="24"/>
        </w:rPr>
        <w:t>$Pass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Fail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Entered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6203C3C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B3C700" w14:textId="026C06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Attendance Entered in </w:t>
      </w:r>
      <w:r w:rsidR="003176A8">
        <w:rPr>
          <w:rFonts w:ascii="Arial" w:hAnsi="Arial" w:cs="Arial"/>
          <w:b/>
          <w:bCs/>
          <w:sz w:val="24"/>
          <w:szCs w:val="24"/>
        </w:rPr>
        <w:t>Prof</w:t>
      </w:r>
      <w:r w:rsidR="003176A8">
        <w:rPr>
          <w:rFonts w:ascii="Arial" w:hAnsi="Arial" w:cs="Arial"/>
          <w:sz w:val="24"/>
          <w:szCs w:val="24"/>
        </w:rPr>
        <w:t xml:space="preserve"> $Attendance</w:t>
      </w:r>
      <w:r w:rsidR="00CC48BB">
        <w:rPr>
          <w:rFonts w:ascii="Arial" w:hAnsi="Arial" w:cs="Arial"/>
          <w:sz w:val="24"/>
          <w:szCs w:val="24"/>
        </w:rPr>
        <w:t>-</w:t>
      </w:r>
      <w:r w:rsidR="003176A8">
        <w:rPr>
          <w:rFonts w:ascii="Arial" w:hAnsi="Arial" w:cs="Arial"/>
          <w:sz w:val="24"/>
          <w:szCs w:val="24"/>
        </w:rPr>
        <w:t>Entered</w:t>
      </w:r>
    </w:p>
    <w:p w14:paraId="04E638EC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27B1F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DA0F62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8CE225" w14:textId="0540AD32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$Office</w:t>
      </w:r>
      <w:r w:rsidR="00CC48BB">
        <w:rPr>
          <w:rFonts w:ascii="Arial" w:hAnsi="Arial" w:cs="Arial"/>
          <w:sz w:val="24"/>
          <w:szCs w:val="24"/>
        </w:rPr>
        <w:t>-</w:t>
      </w:r>
      <w:r w:rsidR="00136E2B">
        <w:rPr>
          <w:rFonts w:ascii="Arial" w:hAnsi="Arial" w:cs="Arial"/>
          <w:sz w:val="24"/>
          <w:szCs w:val="24"/>
        </w:rPr>
        <w:t>Manager</w:t>
      </w:r>
    </w:p>
    <w:p w14:paraId="57CC5A1D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A9FEF9" w14:textId="66482A55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t xml:space="preserve"> </w:t>
      </w:r>
      <w:r w:rsidR="00136E2B">
        <w:rPr>
          <w:rFonts w:ascii="Arial" w:hAnsi="Arial" w:cs="Arial"/>
          <w:sz w:val="24"/>
          <w:szCs w:val="24"/>
        </w:rPr>
        <w:t>$Placement</w:t>
      </w:r>
      <w:r w:rsidR="00CC48BB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="00136E2B">
        <w:rPr>
          <w:rFonts w:ascii="Arial" w:hAnsi="Arial" w:cs="Arial"/>
          <w:sz w:val="24"/>
          <w:szCs w:val="24"/>
        </w:rPr>
        <w:t>Coordinator</w:t>
      </w:r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C44E" w14:textId="77777777" w:rsidR="005F7F57" w:rsidRDefault="005F7F57" w:rsidP="00B4625A">
      <w:pPr>
        <w:spacing w:after="0" w:line="240" w:lineRule="auto"/>
      </w:pPr>
      <w:r>
        <w:separator/>
      </w:r>
    </w:p>
  </w:endnote>
  <w:endnote w:type="continuationSeparator" w:id="0">
    <w:p w14:paraId="54F38875" w14:textId="77777777" w:rsidR="005F7F57" w:rsidRDefault="005F7F57" w:rsidP="00B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F9EBD" w14:textId="77777777" w:rsidR="005F7F57" w:rsidRDefault="005F7F57" w:rsidP="00B4625A">
      <w:pPr>
        <w:spacing w:after="0" w:line="240" w:lineRule="auto"/>
      </w:pPr>
      <w:r>
        <w:separator/>
      </w:r>
    </w:p>
  </w:footnote>
  <w:footnote w:type="continuationSeparator" w:id="0">
    <w:p w14:paraId="5DC5BF74" w14:textId="77777777" w:rsidR="005F7F57" w:rsidRDefault="005F7F57" w:rsidP="00B4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2B"/>
    <w:rsid w:val="00124FE6"/>
    <w:rsid w:val="00136E2B"/>
    <w:rsid w:val="00294D2A"/>
    <w:rsid w:val="002D5D4E"/>
    <w:rsid w:val="003176A8"/>
    <w:rsid w:val="003B6E80"/>
    <w:rsid w:val="004C1864"/>
    <w:rsid w:val="005F7F57"/>
    <w:rsid w:val="006D07D4"/>
    <w:rsid w:val="00834F2E"/>
    <w:rsid w:val="00974343"/>
    <w:rsid w:val="00983ECE"/>
    <w:rsid w:val="00A52A74"/>
    <w:rsid w:val="00A94D9B"/>
    <w:rsid w:val="00B4625A"/>
    <w:rsid w:val="00CB5C31"/>
    <w:rsid w:val="00CC48BB"/>
    <w:rsid w:val="00CF1693"/>
    <w:rsid w:val="00D20A4E"/>
    <w:rsid w:val="00D57EC9"/>
    <w:rsid w:val="00DA0E80"/>
    <w:rsid w:val="00DA3332"/>
    <w:rsid w:val="00F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2C83"/>
  <w15:chartTrackingRefBased/>
  <w15:docId w15:val="{EC6C09D8-66C0-44D3-8CE2-E39E712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5A"/>
  </w:style>
  <w:style w:type="paragraph" w:styleId="Footer">
    <w:name w:val="footer"/>
    <w:basedOn w:val="Normal"/>
    <w:link w:val="Foot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Documents\Development\MVN\coop-placement-software\src\main\resources\coop.sft\coopSoftware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5488-5DDF-4039-A7AA-257CA74D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Hook</dc:creator>
  <cp:keywords/>
  <dc:description/>
  <cp:lastModifiedBy>Jared Hook</cp:lastModifiedBy>
  <cp:revision>4</cp:revision>
  <dcterms:created xsi:type="dcterms:W3CDTF">2019-11-07T16:04:00Z</dcterms:created>
  <dcterms:modified xsi:type="dcterms:W3CDTF">2019-11-07T16:29:00Z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CoopHost</vt:lpwstr>
  </property>
  <property fmtid="{D5CDD505-2E9C-101B-9397-08002B2CF9AE}" pid="5" name="$CoopPlacementStartDate">
    <vt:lpwstr>StartDate</vt:lpwstr>
  </property>
  <property fmtid="{D5CDD505-2E9C-101B-9397-08002B2CF9AE}" pid="6" name="$CoopPlacementEndDate">
    <vt:lpwstr>EndDate</vt:lpwstr>
  </property>
  <property fmtid="{D5CDD505-2E9C-101B-9397-08002B2CF9AE}" pid="7" name="$ContractSignedOn">
    <vt:lpwstr>ContractSignedOn</vt:lpwstr>
  </property>
  <property fmtid="{D5CDD505-2E9C-101B-9397-08002B2CF9AE}" pid="8" name="$ActualEndDate">
    <vt:lpwstr>Actual-End-Date</vt:lpwstr>
  </property>
  <property fmtid="{D5CDD505-2E9C-101B-9397-08002B2CF9AE}" pid="9" name="$WSIBOnFile">
    <vt:lpwstr>WSIBOnFile</vt:lpwstr>
  </property>
  <property fmtid="{D5CDD505-2E9C-101B-9397-08002B2CF9AE}" pid="10" name="$InsuranceOnFile">
    <vt:lpwstr>InsuranceOnFile</vt:lpwstr>
  </property>
  <property fmtid="{D5CDD505-2E9C-101B-9397-08002B2CF9AE}" pid="11" name="$Evaluation1DueDate">
    <vt:lpwstr>Evaluation1DueDate</vt:lpwstr>
  </property>
  <property fmtid="{D5CDD505-2E9C-101B-9397-08002B2CF9AE}" pid="12" name="$Evaluation2DueDate">
    <vt:lpwstr>Evaluation2DueDate</vt:lpwstr>
  </property>
  <property fmtid="{D5CDD505-2E9C-101B-9397-08002B2CF9AE}" pid="13" name="$Evaluation1SubmittedOn">
    <vt:lpwstr>Evaluation1SubmittedOn</vt:lpwstr>
  </property>
  <property fmtid="{D5CDD505-2E9C-101B-9397-08002B2CF9AE}" pid="14" name="$Evaluation2SubmittedOn">
    <vt:lpwstr>Evaluation2SubmittedOn</vt:lpwstr>
  </property>
  <property fmtid="{D5CDD505-2E9C-101B-9397-08002B2CF9AE}" pid="15" name="$TimesheetDueDate">
    <vt:lpwstr>TimesheetDueDate</vt:lpwstr>
  </property>
  <property fmtid="{D5CDD505-2E9C-101B-9397-08002B2CF9AE}" pid="16" name="$TimesheetSubmittedOn">
    <vt:lpwstr>TimesheetSubmittedOn</vt:lpwstr>
  </property>
  <property fmtid="{D5CDD505-2E9C-101B-9397-08002B2CF9AE}" pid="17" name="$WorkAddress">
    <vt:lpwstr>WorkAddress</vt:lpwstr>
  </property>
  <property fmtid="{D5CDD505-2E9C-101B-9397-08002B2CF9AE}" pid="18" name="$ContactPerson">
    <vt:lpwstr>ContactPerson</vt:lpwstr>
  </property>
  <property fmtid="{D5CDD505-2E9C-101B-9397-08002B2CF9AE}" pid="19" name="$ContactNumber">
    <vt:lpwstr>ContactNumber</vt:lpwstr>
  </property>
  <property fmtid="{D5CDD505-2E9C-101B-9397-08002B2CF9AE}" pid="20" name="$FollowUps">
    <vt:lpwstr>FollowUps</vt:lpwstr>
  </property>
  <property fmtid="{D5CDD505-2E9C-101B-9397-08002B2CF9AE}" pid="21" name="$PassFailEntered">
    <vt:lpwstr>PassFailEntered</vt:lpwstr>
  </property>
  <property fmtid="{D5CDD505-2E9C-101B-9397-08002B2CF9AE}" pid="22" name="$AttendenceEntered">
    <vt:lpwstr>AttendanceEntered </vt:lpwstr>
  </property>
  <property fmtid="{D5CDD505-2E9C-101B-9397-08002B2CF9AE}" pid="23" name="$OfficeManager">
    <vt:lpwstr>OfficeManager</vt:lpwstr>
  </property>
  <property fmtid="{D5CDD505-2E9C-101B-9397-08002B2CF9AE}" pid="24" name="$Placement Coordinator">
    <vt:lpwstr>PlacementCoordinator</vt:lpwstr>
  </property>
</Properties>
</file>